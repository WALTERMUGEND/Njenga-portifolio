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599A7" w14:textId="733F96F3" w:rsidR="0054682B" w:rsidRDefault="0054682B" w:rsidP="0054682B">
      <w:pPr>
        <w:spacing w:after="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1" layoutInCell="1" allowOverlap="1" wp14:anchorId="5F07EFB8" wp14:editId="4BA908E7">
            <wp:simplePos x="0" y="0"/>
            <wp:positionH relativeFrom="margin">
              <wp:align>center</wp:align>
            </wp:positionH>
            <wp:positionV relativeFrom="paragraph">
              <wp:posOffset>-251460</wp:posOffset>
            </wp:positionV>
            <wp:extent cx="7259955" cy="9628505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54682B" w14:paraId="3F6FE829" w14:textId="77777777" w:rsidTr="0054682B">
        <w:trPr>
          <w:trHeight w:val="3969"/>
        </w:trPr>
        <w:tc>
          <w:tcPr>
            <w:tcW w:w="3600" w:type="dxa"/>
            <w:vAlign w:val="center"/>
          </w:tcPr>
          <w:p w14:paraId="246475CF" w14:textId="56FEFDE1" w:rsidR="0054682B" w:rsidRDefault="00BD5511" w:rsidP="0054682B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B253341" wp14:editId="3D1B99D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518795</wp:posOffset>
                  </wp:positionV>
                  <wp:extent cx="1422400" cy="1771650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_Image_2023-11-03_at_10.53.24_AM-removebg-preview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890" r="18991"/>
                          <a:stretch/>
                        </pic:blipFill>
                        <pic:spPr bwMode="auto">
                          <a:xfrm>
                            <a:off x="0" y="0"/>
                            <a:ext cx="1422400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889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D084D62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28D7183" w14:textId="77777777" w:rsidR="0054682B" w:rsidRDefault="0054682B" w:rsidP="0054682B">
            <w:pPr>
              <w:pStyle w:val="Address"/>
            </w:pPr>
          </w:p>
          <w:p w14:paraId="074857F4" w14:textId="2AF33AA3" w:rsidR="0054682B" w:rsidRDefault="0054682B" w:rsidP="0054682B">
            <w:pPr>
              <w:pStyle w:val="Address"/>
            </w:pPr>
          </w:p>
          <w:p w14:paraId="569D58F9" w14:textId="2021DD2D" w:rsidR="0054682B" w:rsidRDefault="00011F22" w:rsidP="0054682B">
            <w:pPr>
              <w:pStyle w:val="Address"/>
            </w:pPr>
            <w:r>
              <w:t>DENVER INTERNATIONAL GROUP</w:t>
            </w:r>
          </w:p>
          <w:p w14:paraId="6DA0EA9E" w14:textId="1C1CF6CA" w:rsidR="00E66688" w:rsidRPr="00E66688" w:rsidRDefault="00E66688" w:rsidP="00E66688">
            <w:pPr>
              <w:rPr>
                <w:b/>
                <w:u w:val="single"/>
              </w:rPr>
            </w:pPr>
            <w:r w:rsidRPr="00E66688">
              <w:rPr>
                <w:b/>
                <w:u w:val="single"/>
              </w:rPr>
              <w:t>Experience</w:t>
            </w:r>
          </w:p>
          <w:p w14:paraId="1E347429" w14:textId="30346561" w:rsidR="00E66688" w:rsidRPr="00E66688" w:rsidRDefault="00E66688" w:rsidP="00E66688">
            <w:pPr>
              <w:rPr>
                <w:b/>
                <w:u w:val="single"/>
              </w:rPr>
            </w:pPr>
            <w:r w:rsidRPr="00E66688">
              <w:rPr>
                <w:b/>
                <w:u w:val="single"/>
              </w:rPr>
              <w:t>JAN-MAY 2017</w:t>
            </w:r>
          </w:p>
          <w:p w14:paraId="7CCE2B0B" w14:textId="0C563C96" w:rsidR="00E66688" w:rsidRDefault="00E66688" w:rsidP="00E66688">
            <w:r>
              <w:t>KENYA COFFEE COMPANY</w:t>
            </w:r>
          </w:p>
          <w:p w14:paraId="5CE2D3D9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Prepared and served a wide range of high-quality coffee and beverages to customers.</w:t>
            </w:r>
          </w:p>
          <w:p w14:paraId="04E621A0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Maintained a clean and organized workspace, ensuring a hygienic and efficient environment.</w:t>
            </w:r>
          </w:p>
          <w:p w14:paraId="448B4623" w14:textId="19C56AFB" w:rsidR="00E66688" w:rsidRDefault="00E66688" w:rsidP="00E66688">
            <w:r w:rsidRPr="00E66688">
              <w:rPr>
                <w:sz w:val="20"/>
                <w:szCs w:val="20"/>
              </w:rPr>
              <w:t>- Collaborated with team members to meet customer demands and provide exceptional service</w:t>
            </w:r>
            <w:r>
              <w:t>.</w:t>
            </w:r>
          </w:p>
          <w:p w14:paraId="2E0E9398" w14:textId="6BAD6647" w:rsidR="00E66688" w:rsidRPr="00E66688" w:rsidRDefault="00E66688" w:rsidP="00E66688">
            <w:pPr>
              <w:rPr>
                <w:b/>
                <w:u w:val="single"/>
              </w:rPr>
            </w:pPr>
            <w:r w:rsidRPr="00E66688">
              <w:rPr>
                <w:b/>
                <w:u w:val="single"/>
              </w:rPr>
              <w:t>2018-2019</w:t>
            </w:r>
          </w:p>
          <w:p w14:paraId="45A5E88A" w14:textId="458CF16B" w:rsidR="00E66688" w:rsidRPr="00E66688" w:rsidRDefault="00E66688" w:rsidP="00E66688">
            <w:pPr>
              <w:rPr>
                <w:b/>
              </w:rPr>
            </w:pPr>
            <w:r>
              <w:rPr>
                <w:b/>
              </w:rPr>
              <w:t>KIAMBU COFFEE PROCESSESING LTD</w:t>
            </w:r>
          </w:p>
          <w:p w14:paraId="0040F0C2" w14:textId="6BAEC0DD" w:rsidR="00E66688" w:rsidRPr="00E66688" w:rsidRDefault="00E66688" w:rsidP="00E66688">
            <w:pPr>
              <w:rPr>
                <w:b/>
              </w:rPr>
            </w:pPr>
            <w:r>
              <w:rPr>
                <w:b/>
              </w:rPr>
              <w:t xml:space="preserve">Assistant </w:t>
            </w:r>
          </w:p>
          <w:p w14:paraId="56610157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Assisted in crafting specialty coffee drinks and beverages, maintaining consistency in taste and quality.</w:t>
            </w:r>
          </w:p>
          <w:p w14:paraId="627D4FA8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Managed cash register, processed customer transactions, and provided excellent customer service.</w:t>
            </w:r>
          </w:p>
          <w:p w14:paraId="48CC40B1" w14:textId="5907EC4E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Contributed to the café's success by recommending and upselling products to customers.</w:t>
            </w:r>
          </w:p>
          <w:p w14:paraId="1182CACC" w14:textId="5384D6BA" w:rsidR="00E66688" w:rsidRPr="00E66688" w:rsidRDefault="00E66688" w:rsidP="00E666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14:paraId="61AAB811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Latte Art and Beverage Garnishing</w:t>
            </w:r>
          </w:p>
          <w:p w14:paraId="6D645AB6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Menu Development and Specials Creation</w:t>
            </w:r>
          </w:p>
          <w:p w14:paraId="0FA69E37" w14:textId="0B7E765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Cus</w:t>
            </w:r>
            <w:r>
              <w:rPr>
                <w:sz w:val="20"/>
                <w:szCs w:val="20"/>
              </w:rPr>
              <w:t>tomer Service and Communication</w:t>
            </w:r>
          </w:p>
          <w:p w14:paraId="06106F36" w14:textId="77777777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Knowledge of Coffee Bean Types and Roasting</w:t>
            </w:r>
          </w:p>
          <w:p w14:paraId="3FB6B814" w14:textId="516DAB02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- S</w:t>
            </w:r>
            <w:r>
              <w:rPr>
                <w:sz w:val="20"/>
                <w:szCs w:val="20"/>
              </w:rPr>
              <w:t>anitation and Hygiene Standards</w:t>
            </w:r>
          </w:p>
          <w:p w14:paraId="5FC0A929" w14:textId="77777777" w:rsidR="00E66688" w:rsidRPr="00E66688" w:rsidRDefault="00E66688" w:rsidP="00E66688">
            <w:pPr>
              <w:rPr>
                <w:b/>
                <w:u w:val="single"/>
              </w:rPr>
            </w:pPr>
            <w:r w:rsidRPr="00E66688">
              <w:rPr>
                <w:b/>
                <w:u w:val="single"/>
              </w:rPr>
              <w:t>References</w:t>
            </w:r>
          </w:p>
          <w:p w14:paraId="2031DEBD" w14:textId="44FF7E46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1 ANN NJOKI</w:t>
            </w:r>
          </w:p>
          <w:p w14:paraId="189C0E23" w14:textId="2EBFC7E1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 xml:space="preserve">  0718245634</w:t>
            </w:r>
          </w:p>
          <w:p w14:paraId="618AF372" w14:textId="2AAA3D73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 xml:space="preserve">   KIAMBU COFFEE PROCESSING LTD MANAGER</w:t>
            </w:r>
          </w:p>
          <w:p w14:paraId="0E63DD54" w14:textId="7F2C34C5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>2. MARY GITAU</w:t>
            </w:r>
          </w:p>
          <w:p w14:paraId="282EAA25" w14:textId="2B9E2081" w:rsidR="00E66688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 xml:space="preserve">   0715615505</w:t>
            </w:r>
          </w:p>
          <w:p w14:paraId="6A75ACB7" w14:textId="77465DD7" w:rsidR="0054682B" w:rsidRPr="00E66688" w:rsidRDefault="00E66688" w:rsidP="00E66688">
            <w:pPr>
              <w:rPr>
                <w:sz w:val="20"/>
                <w:szCs w:val="20"/>
              </w:rPr>
            </w:pPr>
            <w:r w:rsidRPr="00E66688">
              <w:rPr>
                <w:sz w:val="20"/>
                <w:szCs w:val="20"/>
              </w:rPr>
              <w:t xml:space="preserve">   KENYA COFFEE COMPANY MANAGER</w:t>
            </w:r>
          </w:p>
        </w:tc>
        <w:bookmarkStart w:id="0" w:name="_GoBack"/>
        <w:bookmarkEnd w:id="0"/>
      </w:tr>
      <w:tr w:rsidR="0054682B" w14:paraId="67FE8A4C" w14:textId="77777777" w:rsidTr="0008654C">
        <w:trPr>
          <w:trHeight w:val="2223"/>
        </w:trPr>
        <w:tc>
          <w:tcPr>
            <w:tcW w:w="3600" w:type="dxa"/>
            <w:tcBorders>
              <w:bottom w:val="single" w:sz="8" w:space="0" w:color="94B6D2" w:themeColor="accent1"/>
            </w:tcBorders>
          </w:tcPr>
          <w:p w14:paraId="432A3427" w14:textId="5CA5999F" w:rsidR="0054682B" w:rsidRPr="0008654C" w:rsidRDefault="00BD5511" w:rsidP="0054682B">
            <w:pPr>
              <w:pStyle w:val="Titl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david njenga</w:t>
            </w:r>
          </w:p>
          <w:p w14:paraId="451F8C0B" w14:textId="4CEA6A04" w:rsidR="0054682B" w:rsidRDefault="00BD5511" w:rsidP="0054682B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Full stack developer</w:t>
            </w:r>
            <w:r w:rsidR="0008654C" w:rsidRPr="00BD5511">
              <w:rPr>
                <w:spacing w:val="2094"/>
                <w:w w:val="74"/>
              </w:rPr>
              <w:t xml:space="preserve"> </w:t>
            </w:r>
          </w:p>
          <w:p w14:paraId="664C4D99" w14:textId="77777777" w:rsidR="0054682B" w:rsidRDefault="0054682B" w:rsidP="0054682B"/>
          <w:sdt>
            <w:sdtPr>
              <w:id w:val="-1954003311"/>
              <w:placeholder>
                <w:docPart w:val="D4282B278E154223BC42AE43FCEDF55E"/>
              </w:placeholder>
              <w:temporary/>
              <w:showingPlcHdr/>
              <w15:appearance w15:val="hidden"/>
            </w:sdtPr>
            <w:sdtEndPr/>
            <w:sdtContent>
              <w:p w14:paraId="1849CAFD" w14:textId="77777777" w:rsidR="0054682B" w:rsidRPr="0054682B" w:rsidRDefault="0054682B" w:rsidP="0054682B">
                <w:pPr>
                  <w:pStyle w:val="Heading2"/>
                  <w:rPr>
                    <w:rStyle w:val="Hyperlink"/>
                    <w:color w:val="auto"/>
                    <w:u w:val="none"/>
                  </w:rPr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</w:tc>
        <w:tc>
          <w:tcPr>
            <w:tcW w:w="720" w:type="dxa"/>
            <w:vMerge w:val="restart"/>
          </w:tcPr>
          <w:p w14:paraId="61FD0EAB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428B041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  <w:tr w:rsidR="0054682B" w14:paraId="3266552C" w14:textId="77777777" w:rsidTr="0054682B">
        <w:trPr>
          <w:trHeight w:val="4752"/>
        </w:trPr>
        <w:tc>
          <w:tcPr>
            <w:tcW w:w="3600" w:type="dxa"/>
            <w:tcBorders>
              <w:top w:val="single" w:sz="8" w:space="0" w:color="94B6D2" w:themeColor="accent1"/>
            </w:tcBorders>
          </w:tcPr>
          <w:sdt>
            <w:sdtPr>
              <w:id w:val="1111563247"/>
              <w:placeholder>
                <w:docPart w:val="ECB2187BC00C4188A43E04842D2552CA"/>
              </w:placeholder>
              <w:temporary/>
              <w:showingPlcHdr/>
              <w15:appearance w15:val="hidden"/>
            </w:sdtPr>
            <w:sdtEndPr/>
            <w:sdtContent>
              <w:p w14:paraId="2B0C79E6" w14:textId="77777777" w:rsidR="0054682B" w:rsidRDefault="0054682B" w:rsidP="0054682B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8AD42CD" w14:textId="1674B093" w:rsidR="0054682B" w:rsidRDefault="0008654C" w:rsidP="0054682B">
            <w:pPr>
              <w:pStyle w:val="ContactDetails"/>
            </w:pPr>
            <w:r>
              <w:t>+97470459927</w:t>
            </w:r>
          </w:p>
          <w:p w14:paraId="734E06BD" w14:textId="0B9A7F23" w:rsidR="001424A1" w:rsidRDefault="001424A1" w:rsidP="0054682B">
            <w:pPr>
              <w:pStyle w:val="ContactDetails"/>
            </w:pPr>
            <w:r>
              <w:t>Kenkaboro001@gmail.com</w:t>
            </w:r>
          </w:p>
          <w:p w14:paraId="648F8CFE" w14:textId="77777777" w:rsidR="0054682B" w:rsidRDefault="0054682B" w:rsidP="0054682B">
            <w:pPr>
              <w:pStyle w:val="ContactDetails"/>
            </w:pPr>
          </w:p>
          <w:p w14:paraId="36C5B896" w14:textId="3F7B61B9" w:rsidR="0008654C" w:rsidRPr="001424A1" w:rsidRDefault="0008654C" w:rsidP="0054682B">
            <w:pPr>
              <w:pStyle w:val="ContactDetails"/>
              <w:rPr>
                <w:b/>
                <w:bCs/>
                <w:u w:val="single"/>
              </w:rPr>
            </w:pPr>
            <w:r w:rsidRPr="001424A1">
              <w:rPr>
                <w:b/>
                <w:bCs/>
                <w:u w:val="single"/>
              </w:rPr>
              <w:t>E</w:t>
            </w:r>
            <w:r w:rsidR="001424A1" w:rsidRPr="001424A1">
              <w:rPr>
                <w:b/>
                <w:bCs/>
                <w:u w:val="single"/>
              </w:rPr>
              <w:t>DUCATION CERTIFICATIONS</w:t>
            </w:r>
          </w:p>
          <w:p w14:paraId="424E352C" w14:textId="77777777" w:rsidR="001424A1" w:rsidRDefault="001424A1" w:rsidP="0054682B">
            <w:pPr>
              <w:pStyle w:val="ContactDetails"/>
            </w:pPr>
            <w:r w:rsidRPr="001424A1">
              <w:rPr>
                <w:b/>
                <w:bCs/>
              </w:rPr>
              <w:t>2017</w:t>
            </w:r>
            <w:r>
              <w:t>-DIPLOMA IN BUILDING AND CIVIL ENGINEERING KIAMBU INSTITUTE OF SCIENCE AND TECHNOLOGY, KENYA</w:t>
            </w:r>
          </w:p>
          <w:p w14:paraId="4AE69BDE" w14:textId="77777777" w:rsidR="001424A1" w:rsidRDefault="001424A1" w:rsidP="0054682B">
            <w:pPr>
              <w:pStyle w:val="ContactDetails"/>
            </w:pPr>
          </w:p>
          <w:p w14:paraId="227FF75E" w14:textId="77777777" w:rsidR="001424A1" w:rsidRDefault="001424A1" w:rsidP="0054682B">
            <w:pPr>
              <w:pStyle w:val="ContactDetails"/>
            </w:pPr>
            <w:r w:rsidRPr="001424A1">
              <w:rPr>
                <w:b/>
                <w:bCs/>
              </w:rPr>
              <w:t>2016</w:t>
            </w:r>
            <w:r>
              <w:rPr>
                <w:b/>
                <w:bCs/>
              </w:rPr>
              <w:t>-</w:t>
            </w:r>
            <w:r>
              <w:t>DIPLOMA IN DOCUMENTS CONTROL AND MANAGEMENT KENYATTA UNIVERSITY KENYA</w:t>
            </w:r>
          </w:p>
          <w:p w14:paraId="0A9C0603" w14:textId="77777777" w:rsidR="001424A1" w:rsidRDefault="001424A1" w:rsidP="0054682B">
            <w:pPr>
              <w:pStyle w:val="ContactDetails"/>
            </w:pPr>
          </w:p>
          <w:p w14:paraId="45EF6B7D" w14:textId="77777777" w:rsidR="001424A1" w:rsidRDefault="001424A1" w:rsidP="0054682B">
            <w:pPr>
              <w:pStyle w:val="ContactDetails"/>
            </w:pPr>
            <w:r>
              <w:rPr>
                <w:b/>
                <w:bCs/>
              </w:rPr>
              <w:t>2014-</w:t>
            </w:r>
            <w:r>
              <w:t>CERTIFICATE IN COMPUTER PACKAGES ZETECH UNIVERSITY KENYA</w:t>
            </w:r>
          </w:p>
          <w:p w14:paraId="637BB953" w14:textId="77777777" w:rsidR="001424A1" w:rsidRDefault="001424A1" w:rsidP="0054682B">
            <w:pPr>
              <w:pStyle w:val="ContactDetails"/>
            </w:pPr>
          </w:p>
          <w:p w14:paraId="5885F0B2" w14:textId="1426949A" w:rsidR="001424A1" w:rsidRPr="001424A1" w:rsidRDefault="001424A1" w:rsidP="0054682B">
            <w:pPr>
              <w:pStyle w:val="ContactDetails"/>
            </w:pPr>
            <w:r>
              <w:rPr>
                <w:b/>
                <w:bCs/>
              </w:rPr>
              <w:t>2013-</w:t>
            </w:r>
            <w:r>
              <w:t>KENYA SECONDARY SCHOOL EDUCATION CERTIFICATE</w:t>
            </w:r>
          </w:p>
        </w:tc>
        <w:tc>
          <w:tcPr>
            <w:tcW w:w="720" w:type="dxa"/>
            <w:vMerge/>
          </w:tcPr>
          <w:p w14:paraId="256FB262" w14:textId="77777777" w:rsidR="0054682B" w:rsidRDefault="0054682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91B2BA6" w14:textId="77777777" w:rsidR="0054682B" w:rsidRPr="004D3011" w:rsidRDefault="0054682B" w:rsidP="004D3011">
            <w:pPr>
              <w:rPr>
                <w:color w:val="FFFFFF" w:themeColor="background1"/>
              </w:rPr>
            </w:pPr>
          </w:p>
        </w:tc>
      </w:tr>
    </w:tbl>
    <w:p w14:paraId="1ADE58F8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D3363" w14:textId="77777777" w:rsidR="006F652D" w:rsidRDefault="006F652D" w:rsidP="000C45FF">
      <w:r>
        <w:separator/>
      </w:r>
    </w:p>
  </w:endnote>
  <w:endnote w:type="continuationSeparator" w:id="0">
    <w:p w14:paraId="3F86DDB3" w14:textId="77777777" w:rsidR="006F652D" w:rsidRDefault="006F652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C9B78" w14:textId="77777777" w:rsidR="006F652D" w:rsidRDefault="006F652D" w:rsidP="000C45FF">
      <w:r>
        <w:separator/>
      </w:r>
    </w:p>
  </w:footnote>
  <w:footnote w:type="continuationSeparator" w:id="0">
    <w:p w14:paraId="0BEAFF18" w14:textId="77777777" w:rsidR="006F652D" w:rsidRDefault="006F652D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4C"/>
    <w:rsid w:val="00011F22"/>
    <w:rsid w:val="00036450"/>
    <w:rsid w:val="00061C84"/>
    <w:rsid w:val="000629D5"/>
    <w:rsid w:val="00076632"/>
    <w:rsid w:val="0008654C"/>
    <w:rsid w:val="000C45FF"/>
    <w:rsid w:val="000E1755"/>
    <w:rsid w:val="000E3FD1"/>
    <w:rsid w:val="000F46E6"/>
    <w:rsid w:val="001424A1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515C"/>
    <w:rsid w:val="002F6E64"/>
    <w:rsid w:val="0030481B"/>
    <w:rsid w:val="004071FC"/>
    <w:rsid w:val="00445947"/>
    <w:rsid w:val="004813B3"/>
    <w:rsid w:val="00496591"/>
    <w:rsid w:val="004C63E4"/>
    <w:rsid w:val="004D3011"/>
    <w:rsid w:val="0054682B"/>
    <w:rsid w:val="005645EE"/>
    <w:rsid w:val="00572170"/>
    <w:rsid w:val="005B0408"/>
    <w:rsid w:val="005D6289"/>
    <w:rsid w:val="005E39D5"/>
    <w:rsid w:val="00612544"/>
    <w:rsid w:val="0062123A"/>
    <w:rsid w:val="00646E75"/>
    <w:rsid w:val="006610D6"/>
    <w:rsid w:val="006771D0"/>
    <w:rsid w:val="00694B0C"/>
    <w:rsid w:val="006F652D"/>
    <w:rsid w:val="00715FCB"/>
    <w:rsid w:val="00743101"/>
    <w:rsid w:val="007867A0"/>
    <w:rsid w:val="007927F5"/>
    <w:rsid w:val="007A1196"/>
    <w:rsid w:val="00802CA0"/>
    <w:rsid w:val="00846D4F"/>
    <w:rsid w:val="008C1736"/>
    <w:rsid w:val="00922D5C"/>
    <w:rsid w:val="009E7C63"/>
    <w:rsid w:val="00A10A67"/>
    <w:rsid w:val="00A2118D"/>
    <w:rsid w:val="00A27078"/>
    <w:rsid w:val="00AD76E2"/>
    <w:rsid w:val="00B104A0"/>
    <w:rsid w:val="00B20152"/>
    <w:rsid w:val="00B70850"/>
    <w:rsid w:val="00BD5511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D533E"/>
    <w:rsid w:val="00E25A26"/>
    <w:rsid w:val="00E55D74"/>
    <w:rsid w:val="00E66688"/>
    <w:rsid w:val="00E866EC"/>
    <w:rsid w:val="00E93B74"/>
    <w:rsid w:val="00EB3A62"/>
    <w:rsid w:val="00ED7D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95E6B"/>
  <w14:defaultImageDpi w14:val="32767"/>
  <w15:chartTrackingRefBased/>
  <w15:docId w15:val="{5B58E0C3-C396-4668-B8D0-517590E1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809A69C-8F28-4098-93CC-23332A7762A6%7d\%7bEEEA0D5B-B025-4E29-BF95-A9F7605A1FE8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282B278E154223BC42AE43FCED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8CEE-A2C0-4206-8ABE-8183FC4CBC7A}"/>
      </w:docPartPr>
      <w:docPartBody>
        <w:p w:rsidR="00C922D1" w:rsidRDefault="00CF5A0E">
          <w:pPr>
            <w:pStyle w:val="D4282B278E154223BC42AE43FCEDF55E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ECB2187BC00C4188A43E04842D255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16872-0D9F-4624-AE18-8D1122D08D4F}"/>
      </w:docPartPr>
      <w:docPartBody>
        <w:p w:rsidR="00C922D1" w:rsidRDefault="00CF5A0E">
          <w:pPr>
            <w:pStyle w:val="ECB2187BC00C4188A43E04842D2552C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D1"/>
    <w:rsid w:val="00C922D1"/>
    <w:rsid w:val="00CF5A0E"/>
    <w:rsid w:val="00F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C245DAEB0424E8A5B8BBD1864EDDA">
    <w:name w:val="FC7C245DAEB0424E8A5B8BBD1864EDDA"/>
  </w:style>
  <w:style w:type="paragraph" w:customStyle="1" w:styleId="EC34FA3C897B400698AB483B4207F50E">
    <w:name w:val="EC34FA3C897B400698AB483B4207F50E"/>
  </w:style>
  <w:style w:type="paragraph" w:customStyle="1" w:styleId="AA378A27CD674DEEB2CED02EAEE45B3E">
    <w:name w:val="AA378A27CD674DEEB2CED02EAEE45B3E"/>
  </w:style>
  <w:style w:type="paragraph" w:customStyle="1" w:styleId="DE32FF36AC494A29B9D8D0469BE4E81B">
    <w:name w:val="DE32FF36AC494A29B9D8D0469BE4E81B"/>
  </w:style>
  <w:style w:type="paragraph" w:customStyle="1" w:styleId="9661C4EEF9194064938AA1FAC96335B6">
    <w:name w:val="9661C4EEF9194064938AA1FAC96335B6"/>
  </w:style>
  <w:style w:type="paragraph" w:customStyle="1" w:styleId="2A5B0FB3426D4A2D88FDBB741183428C">
    <w:name w:val="2A5B0FB3426D4A2D88FDBB741183428C"/>
  </w:style>
  <w:style w:type="paragraph" w:customStyle="1" w:styleId="E909FFA31A4E4B2EB7922E4308C31FBF">
    <w:name w:val="E909FFA31A4E4B2EB7922E4308C31FBF"/>
  </w:style>
  <w:style w:type="paragraph" w:customStyle="1" w:styleId="6A429C2FA820449B96C4669C5ADF02C0">
    <w:name w:val="6A429C2FA820449B96C4669C5ADF02C0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kern w:val="0"/>
      <w:szCs w:val="20"/>
      <w14:ligatures w14:val="none"/>
    </w:rPr>
  </w:style>
  <w:style w:type="paragraph" w:customStyle="1" w:styleId="7AA9DEAEC83A41A5A1F684BB9B1D0E4C">
    <w:name w:val="7AA9DEAEC83A41A5A1F684BB9B1D0E4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DE5B6AB8397495BA829DA6B7F278EB7">
    <w:name w:val="6DE5B6AB8397495BA829DA6B7F278EB7"/>
  </w:style>
  <w:style w:type="paragraph" w:customStyle="1" w:styleId="0C16E73B318642B8B1FA8C771234A958">
    <w:name w:val="0C16E73B318642B8B1FA8C771234A958"/>
  </w:style>
  <w:style w:type="paragraph" w:customStyle="1" w:styleId="EDE2A8F121A0466E96930583BCAE8112">
    <w:name w:val="EDE2A8F121A0466E96930583BCAE8112"/>
  </w:style>
  <w:style w:type="paragraph" w:customStyle="1" w:styleId="54B10A9435BF48D8810443223529269C">
    <w:name w:val="54B10A9435BF48D8810443223529269C"/>
  </w:style>
  <w:style w:type="paragraph" w:customStyle="1" w:styleId="9BF4A9DAA358486CAA1ED97D560C9103">
    <w:name w:val="9BF4A9DAA358486CAA1ED97D560C910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D4282B278E154223BC42AE43FCEDF55E">
    <w:name w:val="D4282B278E154223BC42AE43FCEDF55E"/>
  </w:style>
  <w:style w:type="paragraph" w:customStyle="1" w:styleId="ECB2187BC00C4188A43E04842D2552CA">
    <w:name w:val="ECB2187BC00C4188A43E04842D2552CA"/>
  </w:style>
  <w:style w:type="paragraph" w:customStyle="1" w:styleId="1565ADFE852A498495E17F7D875131B1">
    <w:name w:val="1565ADFE852A498495E17F7D875131B1"/>
  </w:style>
  <w:style w:type="paragraph" w:customStyle="1" w:styleId="BF1ECBB8F96741048D22632B2CBF0E02">
    <w:name w:val="BF1ECBB8F96741048D22632B2CBF0E02"/>
  </w:style>
  <w:style w:type="paragraph" w:customStyle="1" w:styleId="83513DDDC57C44F3994335C389C0AE54">
    <w:name w:val="83513DDDC57C44F3994335C389C0AE54"/>
  </w:style>
  <w:style w:type="paragraph" w:customStyle="1" w:styleId="7F9893D5A07D4151BB7DBBC8DF26E5DC">
    <w:name w:val="7F9893D5A07D4151BB7DBBC8DF26E5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7DF169A90664608B433FEE4148D6D5D">
    <w:name w:val="47DF169A90664608B433FEE4148D6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{EEEA0D5B-B025-4E29-BF95-A9F7605A1FE8}tf88924273_win32</Template>
  <TotalTime>0</TotalTime>
  <Pages>1</Pages>
  <Words>193</Words>
  <Characters>1254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2023-11-03T08:01:00Z</dcterms:created>
  <dcterms:modified xsi:type="dcterms:W3CDTF">2023-11-03T08:01:00Z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ffef24fc3a78a2a45e6133de73f760003fe4d16976ca0f1a3458fa4271dff58d</vt:lpwstr>
  </property>
</Properties>
</file>